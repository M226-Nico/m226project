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DB5" w:rsidRDefault="001D5BF6" w:rsidP="00AD5DB5">
      <w:pPr>
        <w:pStyle w:val="Titel"/>
      </w:pPr>
      <w:proofErr w:type="spellStart"/>
      <w:r>
        <w:t>t</w:t>
      </w:r>
      <w:r w:rsidR="00AD5DB5">
        <w:t>ravel</w:t>
      </w:r>
      <w:r>
        <w:t>r</w:t>
      </w:r>
      <w:proofErr w:type="spellEnd"/>
      <w:r w:rsidR="00AD5DB5">
        <w:t xml:space="preserve"> - </w:t>
      </w:r>
      <w:r w:rsidR="00AD5DB5" w:rsidRPr="001D5BF6">
        <w:t>Projektbeschrieb</w:t>
      </w:r>
    </w:p>
    <w:p w:rsidR="00AD5DB5" w:rsidRDefault="00AD5DB5" w:rsidP="00AD5DB5">
      <w:pPr>
        <w:pStyle w:val="berschrift1"/>
      </w:pPr>
      <w:r>
        <w:t>Zweck</w:t>
      </w:r>
    </w:p>
    <w:p w:rsidR="00AD5DB5" w:rsidRDefault="00AD5DB5" w:rsidP="00AD5DB5">
      <w:r>
        <w:t>Diese App solle eine alternative zu bestehenden Fahrplananbietern bieten. Ebenfalls soll es möglich sein, seine Reisen zu speichern und mit anderen zu teilen.</w:t>
      </w:r>
    </w:p>
    <w:p w:rsidR="00AD5DB5" w:rsidRDefault="00AD5DB5" w:rsidP="00AD5DB5">
      <w:pPr>
        <w:pStyle w:val="berschrift1"/>
      </w:pPr>
      <w:r>
        <w:t>Funktionsumfang</w:t>
      </w:r>
    </w:p>
    <w:p w:rsidR="00AD5DB5" w:rsidRPr="00F31E62" w:rsidRDefault="00AD5DB5" w:rsidP="00AD5DB5">
      <w:pPr>
        <w:pStyle w:val="berschrift3"/>
      </w:pPr>
      <w:r>
        <w:t>Zwingende Anforderungen: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Reisestart und Ziel angeben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Gewünschtes Datum und Uhrzeit angeben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Bei Datum und Uhrzeit zwischen Abfahrt und Ankunft zu unterscheiden.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Ein Profil anlegen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Seine Abfragen speichern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Seinen Fahrplan mit anderen über einen Link Teilen</w:t>
      </w:r>
      <w:bookmarkStart w:id="0" w:name="_GoBack"/>
      <w:bookmarkEnd w:id="0"/>
    </w:p>
    <w:p w:rsidR="00AD5DB5" w:rsidRDefault="00AD5DB5" w:rsidP="00AD5DB5">
      <w:pPr>
        <w:pStyle w:val="berschrift3"/>
      </w:pPr>
      <w:r>
        <w:t>Optionale Anforderungen: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Statistiken zur Verwendung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Erstellung von PDFs mit den Fahrplaninformationen</w:t>
      </w:r>
    </w:p>
    <w:p w:rsidR="00AD5DB5" w:rsidRPr="00222D40" w:rsidRDefault="00AD5DB5" w:rsidP="00AD5DB5">
      <w:pPr>
        <w:pStyle w:val="Listenabsatz"/>
        <w:numPr>
          <w:ilvl w:val="0"/>
          <w:numId w:val="1"/>
        </w:numPr>
      </w:pPr>
      <w:r>
        <w:t>Den Fahrplan per Mail versenden</w:t>
      </w:r>
    </w:p>
    <w:p w:rsidR="00AD5DB5" w:rsidRDefault="00AD5DB5" w:rsidP="00AD5DB5">
      <w:pPr>
        <w:pStyle w:val="berschrift1"/>
      </w:pPr>
      <w:r>
        <w:t>Mögliche Zielgruppe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Menschen, die mit der Bedienung von sbb.ch oder der App unzufrieden sind.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Menschen, die paranoid sind und grössere Firmen generell meiden.</w:t>
      </w:r>
    </w:p>
    <w:p w:rsidR="00AD5DB5" w:rsidRDefault="00AD5DB5" w:rsidP="00AD5DB5">
      <w:pPr>
        <w:pStyle w:val="berschrift1"/>
      </w:pPr>
      <w:r>
        <w:t>Berechtigungskonzept</w:t>
      </w:r>
    </w:p>
    <w:p w:rsidR="00AD5DB5" w:rsidRDefault="00AD5DB5" w:rsidP="00AD5DB5">
      <w:r>
        <w:t>Ein Berechtigungskonzept wird nicht benötigt, nur ein simples Login für die User.</w:t>
      </w:r>
    </w:p>
    <w:p w:rsidR="00AD5DB5" w:rsidRDefault="00AD5DB5" w:rsidP="00AD5DB5">
      <w:pPr>
        <w:pStyle w:val="berschrift1"/>
      </w:pPr>
      <w:r>
        <w:t>Use-Cases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Der User kann sich registrieren.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Der User kann einen Start- und Zielort eingeben und erhält einen geeigneten Fahrplan.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Der User kann das Datum und die Uhrzeit anpassen und erhalt entsprechende Ergebnisse.</w:t>
      </w:r>
    </w:p>
    <w:p w:rsidR="00AD5DB5" w:rsidRDefault="00AD5DB5" w:rsidP="00AD5DB5">
      <w:pPr>
        <w:pStyle w:val="Listenabsatz"/>
        <w:numPr>
          <w:ilvl w:val="0"/>
          <w:numId w:val="1"/>
        </w:numPr>
      </w:pPr>
      <w:r>
        <w:t>Der User kann seinen Fahrplan abspeichern und zu einem späteren Zeitpunkt wieder darauf zugreifen.</w:t>
      </w:r>
    </w:p>
    <w:p w:rsidR="00AD5DB5" w:rsidRPr="00222D40" w:rsidRDefault="00AD5DB5" w:rsidP="00AD5DB5">
      <w:pPr>
        <w:pStyle w:val="Listenabsatz"/>
        <w:numPr>
          <w:ilvl w:val="0"/>
          <w:numId w:val="1"/>
        </w:numPr>
      </w:pPr>
      <w:r>
        <w:t>Der User kann über einen Link seinen Fahrplan freigeben und andere können so auf den Fahrplan zugreifen.</w:t>
      </w:r>
    </w:p>
    <w:p w:rsidR="00A22430" w:rsidRPr="00A22430" w:rsidRDefault="00A22430" w:rsidP="00A22430"/>
    <w:sectPr w:rsidR="00A22430" w:rsidRPr="00A2243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3C4" w:rsidRDefault="00B023C4" w:rsidP="00A22430">
      <w:pPr>
        <w:spacing w:after="0" w:line="240" w:lineRule="auto"/>
      </w:pPr>
      <w:r>
        <w:separator/>
      </w:r>
    </w:p>
  </w:endnote>
  <w:endnote w:type="continuationSeparator" w:id="0">
    <w:p w:rsidR="00B023C4" w:rsidRDefault="00B023C4" w:rsidP="00A2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Fuzeile"/>
    </w:pPr>
    <w:r>
      <w:t>Nico Rimle</w:t>
    </w:r>
    <w:r>
      <w:tab/>
    </w:r>
    <w:r w:rsidR="00331688">
      <w:rPr>
        <w:noProof/>
      </w:rPr>
      <w:fldChar w:fldCharType="begin"/>
    </w:r>
    <w:r w:rsidR="00331688">
      <w:rPr>
        <w:noProof/>
      </w:rPr>
      <w:instrText xml:space="preserve"> DATE   \* MERGEFORMAT </w:instrText>
    </w:r>
    <w:r w:rsidR="00331688">
      <w:rPr>
        <w:noProof/>
      </w:rPr>
      <w:fldChar w:fldCharType="separate"/>
    </w:r>
    <w:r w:rsidR="00C72BF5">
      <w:rPr>
        <w:noProof/>
      </w:rPr>
      <w:t>02.11.2018</w:t>
    </w:r>
    <w:r w:rsidR="00331688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331688">
      <w:rPr>
        <w:noProof/>
      </w:rPr>
      <w:fldChar w:fldCharType="begin"/>
    </w:r>
    <w:r w:rsidR="00331688">
      <w:rPr>
        <w:noProof/>
      </w:rPr>
      <w:instrText xml:space="preserve"> NUMPAGES  \* Arabic  \* MERGEFORMAT </w:instrText>
    </w:r>
    <w:r w:rsidR="00331688">
      <w:rPr>
        <w:noProof/>
      </w:rPr>
      <w:fldChar w:fldCharType="separate"/>
    </w:r>
    <w:r>
      <w:rPr>
        <w:noProof/>
      </w:rPr>
      <w:t>1</w:t>
    </w:r>
    <w:r w:rsidR="003316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3C4" w:rsidRDefault="00B023C4" w:rsidP="00A22430">
      <w:pPr>
        <w:spacing w:after="0" w:line="240" w:lineRule="auto"/>
      </w:pPr>
      <w:r>
        <w:separator/>
      </w:r>
    </w:p>
  </w:footnote>
  <w:footnote w:type="continuationSeparator" w:id="0">
    <w:p w:rsidR="00B023C4" w:rsidRDefault="00B023C4" w:rsidP="00A2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Kopfzeile"/>
    </w:pPr>
    <w:r>
      <w:t>TBZ</w:t>
    </w:r>
    <w:r>
      <w:tab/>
      <w:t>BI15c</w:t>
    </w:r>
    <w:r>
      <w:tab/>
      <w:t>M</w:t>
    </w:r>
    <w:r w:rsidR="00AD5DB5">
      <w:t>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384B"/>
    <w:multiLevelType w:val="hybridMultilevel"/>
    <w:tmpl w:val="49A6C7C2"/>
    <w:lvl w:ilvl="0" w:tplc="38743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5"/>
    <w:rsid w:val="0001170D"/>
    <w:rsid w:val="001D5BF6"/>
    <w:rsid w:val="00331688"/>
    <w:rsid w:val="00A22430"/>
    <w:rsid w:val="00AD5DB5"/>
    <w:rsid w:val="00B023C4"/>
    <w:rsid w:val="00C72BF5"/>
    <w:rsid w:val="00D72E66"/>
    <w:rsid w:val="00EB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FB0E2"/>
  <w15:chartTrackingRefBased/>
  <w15:docId w15:val="{C74CA20E-881C-478B-9230-47CD0F1D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2430"/>
  </w:style>
  <w:style w:type="paragraph" w:styleId="berschrift1">
    <w:name w:val="heading 1"/>
    <w:basedOn w:val="Standard"/>
    <w:next w:val="Standard"/>
    <w:link w:val="berschrift1Zchn"/>
    <w:uiPriority w:val="9"/>
    <w:qFormat/>
    <w:rsid w:val="00A224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2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2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2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120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30"/>
  </w:style>
  <w:style w:type="paragraph" w:styleId="Fuzeile">
    <w:name w:val="footer"/>
    <w:basedOn w:val="Standard"/>
    <w:link w:val="Fu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30"/>
  </w:style>
  <w:style w:type="character" w:customStyle="1" w:styleId="berschrift1Zchn">
    <w:name w:val="Überschrift 1 Zchn"/>
    <w:basedOn w:val="Absatz-Standardschriftart"/>
    <w:link w:val="berschrift1"/>
    <w:uiPriority w:val="9"/>
    <w:rsid w:val="00A22430"/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2430"/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2430"/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2430"/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430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430"/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430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430"/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430"/>
    <w:rPr>
      <w:rFonts w:asciiTheme="majorHAnsi" w:eastAsiaTheme="majorEastAsia" w:hAnsiTheme="majorHAnsi" w:cstheme="majorBidi"/>
      <w:color w:val="59120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2430"/>
    <w:pPr>
      <w:spacing w:line="240" w:lineRule="auto"/>
    </w:pPr>
    <w:rPr>
      <w:b/>
      <w:bCs/>
      <w:smallCaps/>
      <w:color w:val="E84C22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224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2430"/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24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2430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22430"/>
    <w:rPr>
      <w:b/>
      <w:bCs/>
    </w:rPr>
  </w:style>
  <w:style w:type="character" w:styleId="Hervorhebung">
    <w:name w:val="Emphasis"/>
    <w:basedOn w:val="Absatz-Standardschriftart"/>
    <w:uiPriority w:val="20"/>
    <w:qFormat/>
    <w:rsid w:val="00A22430"/>
    <w:rPr>
      <w:i/>
      <w:iCs/>
    </w:rPr>
  </w:style>
  <w:style w:type="paragraph" w:styleId="KeinLeerraum">
    <w:name w:val="No Spacing"/>
    <w:uiPriority w:val="1"/>
    <w:qFormat/>
    <w:rsid w:val="00A2243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2243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243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24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2430"/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2243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22430"/>
    <w:rPr>
      <w:b w:val="0"/>
      <w:bCs w:val="0"/>
      <w:i/>
      <w:iCs/>
      <w:color w:val="E84C22" w:themeColor="accent1"/>
    </w:rPr>
  </w:style>
  <w:style w:type="character" w:styleId="SchwacherVerweis">
    <w:name w:val="Subtle Reference"/>
    <w:basedOn w:val="Absatz-Standardschriftart"/>
    <w:uiPriority w:val="31"/>
    <w:qFormat/>
    <w:rsid w:val="00A2243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22430"/>
    <w:rPr>
      <w:b/>
      <w:bCs/>
      <w:smallCaps/>
      <w:color w:val="E84C2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2243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2430"/>
    <w:pPr>
      <w:outlineLvl w:val="9"/>
    </w:pPr>
  </w:style>
  <w:style w:type="paragraph" w:styleId="Listenabsatz">
    <w:name w:val="List Paragraph"/>
    <w:basedOn w:val="Standard"/>
    <w:uiPriority w:val="34"/>
    <w:qFormat/>
    <w:rsid w:val="00AD5DB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00_Vorlagen\Word_simple.dotx" TargetMode="Externa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Word_simple.dotx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Nico Rimle</cp:lastModifiedBy>
  <cp:revision>3</cp:revision>
  <dcterms:created xsi:type="dcterms:W3CDTF">2018-10-26T14:15:00Z</dcterms:created>
  <dcterms:modified xsi:type="dcterms:W3CDTF">2018-11-02T14:46:00Z</dcterms:modified>
</cp:coreProperties>
</file>