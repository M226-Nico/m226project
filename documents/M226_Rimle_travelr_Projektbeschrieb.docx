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B5" w:rsidRDefault="001D5BF6" w:rsidP="00AD5DB5">
      <w:pPr>
        <w:pStyle w:val="Titel"/>
      </w:pPr>
      <w:proofErr w:type="spellStart"/>
      <w:r>
        <w:t>t</w:t>
      </w:r>
      <w:r w:rsidR="00AD5DB5">
        <w:t>ravel</w:t>
      </w:r>
      <w:r>
        <w:t>r</w:t>
      </w:r>
      <w:proofErr w:type="spellEnd"/>
      <w:r w:rsidR="00AD5DB5">
        <w:t xml:space="preserve"> - </w:t>
      </w:r>
      <w:r w:rsidR="00AD5DB5" w:rsidRPr="001D5BF6">
        <w:t>Projektbeschrieb</w:t>
      </w:r>
    </w:p>
    <w:p w:rsidR="00AD5DB5" w:rsidRDefault="00AD5DB5" w:rsidP="00AD5DB5">
      <w:pPr>
        <w:pStyle w:val="berschrift1"/>
      </w:pPr>
      <w:r>
        <w:t>Zweck</w:t>
      </w:r>
    </w:p>
    <w:p w:rsidR="00AD5DB5" w:rsidRDefault="00C26312" w:rsidP="00AD5DB5">
      <w:r>
        <w:t xml:space="preserve">Die App dient als Onlinefahrplan. Dabei soll </w:t>
      </w:r>
      <w:r w:rsidR="00AD5DB5">
        <w:t xml:space="preserve">eine alternative zu bestehenden Fahrplananbietern </w:t>
      </w:r>
      <w:r>
        <w:t>ge</w:t>
      </w:r>
      <w:r w:rsidR="00AD5DB5">
        <w:t>b</w:t>
      </w:r>
      <w:r>
        <w:t>oten werden</w:t>
      </w:r>
      <w:r w:rsidR="00AD5DB5">
        <w:t>.</w:t>
      </w:r>
      <w:r>
        <w:t xml:space="preserve"> </w:t>
      </w:r>
      <w:r w:rsidR="00AD5DB5">
        <w:t>Ebenfalls soll es möglich sein, seine Reisen zu speichern und mit anderen zu teilen.</w:t>
      </w:r>
    </w:p>
    <w:p w:rsidR="00AD5DB5" w:rsidRDefault="00AD5DB5" w:rsidP="00AD5DB5">
      <w:pPr>
        <w:pStyle w:val="berschrift1"/>
      </w:pPr>
      <w:r>
        <w:t>Funktionsumfang</w:t>
      </w:r>
    </w:p>
    <w:p w:rsidR="00AD5DB5" w:rsidRPr="00F31E62" w:rsidRDefault="00AD5DB5" w:rsidP="00AD5DB5">
      <w:pPr>
        <w:pStyle w:val="berschrift3"/>
      </w:pPr>
      <w:r>
        <w:t>Zwingende Anforderungen: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Reisestart und Ziel angeben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Gewünschtes Datum und Uhrzeit angeben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Bei Datum und Uhrzeit zwischen Abfahrt und Ankunft unterscheiden</w:t>
      </w:r>
      <w:r w:rsidR="00DF6EF1">
        <w:t xml:space="preserve"> können</w:t>
      </w:r>
    </w:p>
    <w:p w:rsidR="00DF6EF1" w:rsidRDefault="00DF6EF1" w:rsidP="00AD5DB5">
      <w:pPr>
        <w:pStyle w:val="Listenabsatz"/>
        <w:numPr>
          <w:ilvl w:val="0"/>
          <w:numId w:val="1"/>
        </w:numPr>
      </w:pPr>
      <w:r>
        <w:t>Eine Abfrage erstellen können</w:t>
      </w:r>
    </w:p>
    <w:p w:rsidR="00DF6EF1" w:rsidRDefault="00DF6EF1" w:rsidP="00AD5DB5">
      <w:pPr>
        <w:pStyle w:val="Listenabsatz"/>
        <w:numPr>
          <w:ilvl w:val="0"/>
          <w:numId w:val="1"/>
        </w:numPr>
      </w:pPr>
      <w:r>
        <w:t>Den korrekten Fahrplan zurückerhalten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Ein Profil anlegen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Seine Abfragen speichern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Seinen Fahrplan mit anderen über einen Link Teilen</w:t>
      </w:r>
    </w:p>
    <w:p w:rsidR="00AD5DB5" w:rsidRDefault="00AD5DB5" w:rsidP="00AD5DB5">
      <w:pPr>
        <w:pStyle w:val="berschrift3"/>
      </w:pPr>
      <w:r>
        <w:t>Optionale Anforderungen: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Statistiken zur Verwendung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Erstellung von PDFs mit den Fahrplaninformationen</w:t>
      </w:r>
    </w:p>
    <w:p w:rsidR="00AD5DB5" w:rsidRPr="00222D40" w:rsidRDefault="00AD5DB5" w:rsidP="00AD5DB5">
      <w:pPr>
        <w:pStyle w:val="Listenabsatz"/>
        <w:numPr>
          <w:ilvl w:val="0"/>
          <w:numId w:val="1"/>
        </w:numPr>
      </w:pPr>
      <w:r>
        <w:t>Den Fahrplan per Mail versenden</w:t>
      </w:r>
    </w:p>
    <w:p w:rsidR="00AD5DB5" w:rsidRDefault="00AD5DB5" w:rsidP="00AD5DB5">
      <w:pPr>
        <w:pStyle w:val="berschrift1"/>
      </w:pPr>
      <w:r>
        <w:t>Mögliche Zielgruppe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 xml:space="preserve">Menschen, die mit der Bedienung von sbb.ch oder der </w:t>
      </w:r>
      <w:r w:rsidR="00C26312">
        <w:t>SBB-Mobile-</w:t>
      </w:r>
      <w:r>
        <w:t>App unzufrieden sind.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Menschen, die paranoid sind und grössere Firmen generell meiden.</w:t>
      </w:r>
    </w:p>
    <w:p w:rsidR="00DF6EF1" w:rsidRDefault="00DF6EF1" w:rsidP="00DF6EF1">
      <w:pPr>
        <w:pStyle w:val="berschrift2"/>
      </w:pPr>
      <w:r>
        <w:t>Registration</w:t>
      </w:r>
    </w:p>
    <w:p w:rsidR="00DF6EF1" w:rsidRPr="00DF6EF1" w:rsidRDefault="00DF6EF1" w:rsidP="00DF6EF1">
      <w:r>
        <w:t xml:space="preserve">Eine Registration ist für die Grundfunktionalität </w:t>
      </w:r>
      <w:r w:rsidR="00C26312">
        <w:t>(</w:t>
      </w:r>
      <w:r>
        <w:t>das Abfragen des Fahrplans</w:t>
      </w:r>
      <w:r w:rsidR="00C26312">
        <w:t>)</w:t>
      </w:r>
      <w:r>
        <w:t xml:space="preserve"> nicht nötig. Doch sollte </w:t>
      </w:r>
      <w:r w:rsidR="00C26312">
        <w:t>ein Benutzer</w:t>
      </w:r>
      <w:r>
        <w:t xml:space="preserve"> seine Abfragen speichern wollen, ist eine Registration </w:t>
      </w:r>
      <w:r w:rsidR="00C26312">
        <w:t>nötig</w:t>
      </w:r>
      <w:bookmarkStart w:id="0" w:name="_GoBack"/>
      <w:bookmarkEnd w:id="0"/>
      <w:r>
        <w:t xml:space="preserve">. </w:t>
      </w:r>
    </w:p>
    <w:p w:rsidR="00AD5DB5" w:rsidRDefault="00AD5DB5" w:rsidP="00AD5DB5">
      <w:pPr>
        <w:pStyle w:val="berschrift1"/>
      </w:pPr>
      <w:r>
        <w:t>Berechtigungskonzept</w:t>
      </w:r>
    </w:p>
    <w:p w:rsidR="00AD5DB5" w:rsidRDefault="00AD5DB5" w:rsidP="00AD5DB5">
      <w:r>
        <w:t>Ein Berechtigungskonzept wird nicht benötigt, nur ein simples Login für die User.</w:t>
      </w:r>
    </w:p>
    <w:p w:rsidR="00AD5DB5" w:rsidRDefault="00AD5DB5" w:rsidP="00AD5DB5">
      <w:pPr>
        <w:pStyle w:val="berschrift1"/>
      </w:pPr>
      <w:r>
        <w:t>Use-Cases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sich registrieren.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 xml:space="preserve">Der User kann einen Start- und Zielort eingeben und erhält einen </w:t>
      </w:r>
      <w:r w:rsidR="00BE0E6A">
        <w:t>entsprechenden</w:t>
      </w:r>
      <w:r>
        <w:t xml:space="preserve"> Fahrplan.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das Datum und die Uhrzeit anpassen und erh</w:t>
      </w:r>
      <w:r w:rsidR="00BE0E6A">
        <w:t>ä</w:t>
      </w:r>
      <w:r>
        <w:t xml:space="preserve">lt </w:t>
      </w:r>
      <w:r w:rsidR="00BE0E6A">
        <w:t>korrekte</w:t>
      </w:r>
      <w:r>
        <w:t xml:space="preserve"> Ergebnisse.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seinen Fahrplan abspeichern und zu einem späteren Zeitpunkt wieder darauf zugreifen.</w:t>
      </w:r>
    </w:p>
    <w:p w:rsidR="00AD5DB5" w:rsidRPr="00222D40" w:rsidRDefault="00AD5DB5" w:rsidP="00AD5DB5">
      <w:pPr>
        <w:pStyle w:val="Listenabsatz"/>
        <w:numPr>
          <w:ilvl w:val="0"/>
          <w:numId w:val="1"/>
        </w:numPr>
      </w:pPr>
      <w:r>
        <w:t>Der User kann über einen Link seinen Fahrplan freigeben und andere können so auf den Fahrplan zugreifen.</w:t>
      </w:r>
    </w:p>
    <w:p w:rsidR="00A22430" w:rsidRPr="00A22430" w:rsidRDefault="00A22430" w:rsidP="00A22430"/>
    <w:sectPr w:rsidR="00A22430" w:rsidRPr="00A2243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F78" w:rsidRDefault="00452F78" w:rsidP="00A22430">
      <w:pPr>
        <w:spacing w:after="0" w:line="240" w:lineRule="auto"/>
      </w:pPr>
      <w:r>
        <w:separator/>
      </w:r>
    </w:p>
  </w:endnote>
  <w:endnote w:type="continuationSeparator" w:id="0">
    <w:p w:rsidR="00452F78" w:rsidRDefault="00452F78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331688">
      <w:rPr>
        <w:noProof/>
      </w:rPr>
      <w:fldChar w:fldCharType="begin"/>
    </w:r>
    <w:r w:rsidR="00331688">
      <w:rPr>
        <w:noProof/>
      </w:rPr>
      <w:instrText xml:space="preserve"> DATE   \* MERGEFORMAT </w:instrText>
    </w:r>
    <w:r w:rsidR="00331688">
      <w:rPr>
        <w:noProof/>
      </w:rPr>
      <w:fldChar w:fldCharType="separate"/>
    </w:r>
    <w:r w:rsidR="00C26312">
      <w:rPr>
        <w:noProof/>
      </w:rPr>
      <w:t>04.12.2018</w:t>
    </w:r>
    <w:r w:rsidR="00331688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331688">
      <w:rPr>
        <w:noProof/>
      </w:rPr>
      <w:fldChar w:fldCharType="begin"/>
    </w:r>
    <w:r w:rsidR="00331688">
      <w:rPr>
        <w:noProof/>
      </w:rPr>
      <w:instrText xml:space="preserve"> NUMPAGES  \* Arabic  \* MERGEFORMAT </w:instrText>
    </w:r>
    <w:r w:rsidR="00331688">
      <w:rPr>
        <w:noProof/>
      </w:rPr>
      <w:fldChar w:fldCharType="separate"/>
    </w:r>
    <w:r>
      <w:rPr>
        <w:noProof/>
      </w:rPr>
      <w:t>1</w:t>
    </w:r>
    <w:r w:rsidR="003316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F78" w:rsidRDefault="00452F78" w:rsidP="00A22430">
      <w:pPr>
        <w:spacing w:after="0" w:line="240" w:lineRule="auto"/>
      </w:pPr>
      <w:r>
        <w:separator/>
      </w:r>
    </w:p>
  </w:footnote>
  <w:footnote w:type="continuationSeparator" w:id="0">
    <w:p w:rsidR="00452F78" w:rsidRDefault="00452F78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AD5DB5">
      <w:t>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384B"/>
    <w:multiLevelType w:val="hybridMultilevel"/>
    <w:tmpl w:val="49A6C7C2"/>
    <w:lvl w:ilvl="0" w:tplc="38743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5"/>
    <w:rsid w:val="0001170D"/>
    <w:rsid w:val="001D5BF6"/>
    <w:rsid w:val="00331688"/>
    <w:rsid w:val="00452F78"/>
    <w:rsid w:val="00A22430"/>
    <w:rsid w:val="00AD5DB5"/>
    <w:rsid w:val="00B023C4"/>
    <w:rsid w:val="00BE0E6A"/>
    <w:rsid w:val="00C26312"/>
    <w:rsid w:val="00C72BF5"/>
    <w:rsid w:val="00D72E66"/>
    <w:rsid w:val="00DF6EF1"/>
    <w:rsid w:val="00E92656"/>
    <w:rsid w:val="00E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9A7C4"/>
  <w15:chartTrackingRefBased/>
  <w15:docId w15:val="{C74CA20E-881C-478B-9230-47CD0F1D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paragraph" w:styleId="Listenabsatz">
    <w:name w:val="List Paragraph"/>
    <w:basedOn w:val="Standard"/>
    <w:uiPriority w:val="34"/>
    <w:qFormat/>
    <w:rsid w:val="00AD5DB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1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5</cp:revision>
  <dcterms:created xsi:type="dcterms:W3CDTF">2018-10-26T14:15:00Z</dcterms:created>
  <dcterms:modified xsi:type="dcterms:W3CDTF">2018-12-04T07:33:00Z</dcterms:modified>
</cp:coreProperties>
</file>