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C33C05" w:rsidP="00C33C05">
      <w:pPr>
        <w:ind w:left="2160"/>
        <w:rPr>
          <w:color w:val="FF0000"/>
        </w:rPr>
      </w:pPr>
      <w:r>
        <w:rPr>
          <w:color w:val="FF0000"/>
        </w:rPr>
        <w:t xml:space="preserve">Vorhanden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Default="00C33C05" w:rsidP="00C33C05">
      <w:pPr>
        <w:ind w:left="2160"/>
        <w:rPr>
          <w:color w:val="FF0000"/>
        </w:rPr>
      </w:pPr>
      <w:r>
        <w:rPr>
          <w:color w:val="FF0000"/>
        </w:rPr>
        <w:t>Vorhanden</w:t>
      </w:r>
    </w:p>
    <w:p w:rsidR="00C33C05" w:rsidRPr="006C324D" w:rsidRDefault="00C33C05" w:rsidP="006C324D">
      <w:pPr>
        <w:ind w:left="2124"/>
        <w:rPr>
          <w:color w:val="FF0000"/>
        </w:rPr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C33C05">
        <w:rPr>
          <w:color w:val="FF0000"/>
        </w:rPr>
        <w:t>vorhanden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A92CE5" w:rsidP="006C324D">
      <w:pPr>
        <w:pStyle w:val="Listenabsatz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 xml:space="preserve"> </w:t>
      </w:r>
      <w:r w:rsidR="00C33C05">
        <w:rPr>
          <w:color w:val="FF0000"/>
        </w:rPr>
        <w:t>vorhanden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Pr="00ED313D" w:rsidRDefault="00A92CE5" w:rsidP="00ED313D">
      <w:pPr>
        <w:ind w:left="360" w:firstLine="348"/>
        <w:rPr>
          <w:color w:val="FF0000"/>
        </w:rPr>
      </w:pPr>
      <w:r>
        <w:rPr>
          <w:color w:val="FF0000"/>
        </w:rPr>
        <w:t xml:space="preserve"> </w:t>
      </w:r>
      <w:r w:rsidR="00C33C05">
        <w:rPr>
          <w:color w:val="FF0000"/>
        </w:rPr>
        <w:t>vorhanden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Default="00C33C05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>Vorhanden</w:t>
      </w:r>
    </w:p>
    <w:p w:rsidR="00C33C05" w:rsidRDefault="00C33C05" w:rsidP="00ED313D">
      <w:pPr>
        <w:pStyle w:val="Listenabsatz"/>
        <w:ind w:left="1440"/>
        <w:rPr>
          <w:color w:val="FF0000"/>
        </w:rPr>
      </w:pPr>
    </w:p>
    <w:p w:rsidR="00C33C05" w:rsidRDefault="00C33C05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>DB Design stimmt nicht mit SQL überein?! Zug oder Flug was nun?</w:t>
      </w:r>
    </w:p>
    <w:p w:rsidR="00C33C05" w:rsidRDefault="00C33C05" w:rsidP="00ED313D">
      <w:pPr>
        <w:pStyle w:val="Listenabsatz"/>
        <w:ind w:left="1440"/>
        <w:rPr>
          <w:color w:val="FF0000"/>
        </w:rPr>
      </w:pPr>
    </w:p>
    <w:p w:rsidR="00C33C05" w:rsidRPr="00ED313D" w:rsidRDefault="00C33C05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>Sieht eigentlich sehr gut aus aber warum Flug? Haben Sie gewechselt? Wenn ja bitte in Schema und Beschreibungen anpassen/korrigieren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C33C05" w:rsidRPr="00C33C05" w:rsidRDefault="00C33C05" w:rsidP="00C33C05">
      <w:pPr>
        <w:pStyle w:val="Listenabsatz"/>
        <w:ind w:left="1440"/>
        <w:rPr>
          <w:color w:val="FF0000"/>
        </w:rPr>
      </w:pPr>
      <w:r w:rsidRPr="00C33C05">
        <w:rPr>
          <w:color w:val="FF0000"/>
        </w:rPr>
        <w:t>vorhanden</w:t>
      </w:r>
    </w:p>
    <w:p w:rsidR="00ED313D" w:rsidRPr="00ED313D" w:rsidRDefault="00A92CE5" w:rsidP="00ED313D">
      <w:pPr>
        <w:ind w:left="708" w:firstLine="708"/>
        <w:rPr>
          <w:color w:val="FF0000"/>
        </w:rPr>
      </w:pPr>
      <w:r>
        <w:rPr>
          <w:color w:val="FF0000"/>
        </w:rPr>
        <w:t xml:space="preserve"> 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ED313D" w:rsidRPr="00ED313D" w:rsidRDefault="00C33C05" w:rsidP="00C33C05">
      <w:pPr>
        <w:pStyle w:val="Listenabsatz"/>
        <w:ind w:left="1440"/>
        <w:rPr>
          <w:color w:val="FF0000"/>
        </w:rPr>
      </w:pPr>
      <w:r w:rsidRPr="00C33C05">
        <w:rPr>
          <w:color w:val="FF0000"/>
        </w:rPr>
        <w:t>vorhanden</w:t>
      </w:r>
      <w:bookmarkStart w:id="5" w:name="_GoBack"/>
      <w:bookmarkEnd w:id="5"/>
      <w:r w:rsidR="00A92CE5">
        <w:rPr>
          <w:color w:val="FF0000"/>
        </w:rPr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lastRenderedPageBreak/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166" w:rsidRDefault="00566166" w:rsidP="00657B1D">
      <w:r>
        <w:separator/>
      </w:r>
    </w:p>
  </w:endnote>
  <w:endnote w:type="continuationSeparator" w:id="0">
    <w:p w:rsidR="00566166" w:rsidRDefault="00566166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166" w:rsidRDefault="00566166" w:rsidP="00657B1D">
      <w:r>
        <w:separator/>
      </w:r>
    </w:p>
  </w:footnote>
  <w:footnote w:type="continuationSeparator" w:id="0">
    <w:p w:rsidR="00566166" w:rsidRDefault="00566166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66166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33C05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9D8A8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218A7-FA7E-4EBE-B30A-36676250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12</cp:revision>
  <cp:lastPrinted>2016-01-28T10:48:00Z</cp:lastPrinted>
  <dcterms:created xsi:type="dcterms:W3CDTF">2018-10-05T11:41:00Z</dcterms:created>
  <dcterms:modified xsi:type="dcterms:W3CDTF">2018-12-20T07:34:00Z</dcterms:modified>
  <cp:contentStatus>Version 1</cp:contentStatus>
</cp:coreProperties>
</file>